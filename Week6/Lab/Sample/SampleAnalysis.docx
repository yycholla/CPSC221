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D8E64" w14:textId="77777777" w:rsidR="00381336" w:rsidRDefault="00A1740B">
      <w:pPr>
        <w:pStyle w:val="Standard"/>
        <w:rPr>
          <w:rFonts w:ascii="Liberation Sans" w:hAnsi="Liberation Sans" w:cs="Liberation Sans" w:hint="eastAsia"/>
        </w:rPr>
      </w:pPr>
      <w:r>
        <w:rPr>
          <w:rFonts w:ascii="Liberation Sans" w:hAnsi="Liberation Sans" w:cs="Liberation Sans"/>
        </w:rPr>
        <w:t>Analysis of Algorithms</w:t>
      </w:r>
    </w:p>
    <w:p w14:paraId="6B8C4A39" w14:textId="77777777" w:rsidR="00381336" w:rsidRDefault="00A1740B">
      <w:pPr>
        <w:pStyle w:val="Standard"/>
        <w:rPr>
          <w:rFonts w:ascii="Liberation Sans" w:hAnsi="Liberation Sans" w:cs="Liberation Sans" w:hint="eastAsia"/>
        </w:rPr>
      </w:pPr>
      <w:r>
        <w:rPr>
          <w:rFonts w:ascii="Liberation Sans" w:hAnsi="Liberation Sans" w:cs="Liberation Sans"/>
        </w:rPr>
        <w:t xml:space="preserve">Sam </w:t>
      </w:r>
      <w:proofErr w:type="spellStart"/>
      <w:r>
        <w:rPr>
          <w:rFonts w:ascii="Liberation Sans" w:hAnsi="Liberation Sans" w:cs="Liberation Sans"/>
        </w:rPr>
        <w:t>Stoodent</w:t>
      </w:r>
      <w:proofErr w:type="spellEnd"/>
    </w:p>
    <w:p w14:paraId="000859E2" w14:textId="415F40B8" w:rsidR="00381336" w:rsidRDefault="00A1740B">
      <w:pPr>
        <w:pStyle w:val="Standard"/>
        <w:rPr>
          <w:rFonts w:ascii="Liberation Sans" w:hAnsi="Liberation Sans" w:cs="Liberation Sans" w:hint="eastAsia"/>
        </w:rPr>
      </w:pPr>
      <w:r>
        <w:rPr>
          <w:rFonts w:ascii="Liberation Sans" w:hAnsi="Liberation Sans" w:cs="Liberation Sans"/>
        </w:rPr>
        <w:t>C</w:t>
      </w:r>
      <w:r w:rsidR="00EF3F82">
        <w:rPr>
          <w:rFonts w:ascii="Liberation Sans" w:hAnsi="Liberation Sans" w:cs="Liberation Sans"/>
        </w:rPr>
        <w:t>P</w:t>
      </w:r>
      <w:r>
        <w:rPr>
          <w:rFonts w:ascii="Liberation Sans" w:hAnsi="Liberation Sans" w:cs="Liberation Sans"/>
        </w:rPr>
        <w:t>S</w:t>
      </w:r>
      <w:r w:rsidR="00EF3F82">
        <w:rPr>
          <w:rFonts w:ascii="Liberation Sans" w:hAnsi="Liberation Sans" w:cs="Liberation Sans"/>
        </w:rPr>
        <w:t>C</w:t>
      </w:r>
      <w:bookmarkStart w:id="0" w:name="_GoBack"/>
      <w:bookmarkEnd w:id="0"/>
      <w:r>
        <w:rPr>
          <w:rFonts w:ascii="Liberation Sans" w:hAnsi="Liberation Sans" w:cs="Liberation Sans"/>
        </w:rPr>
        <w:t xml:space="preserve"> 221</w:t>
      </w:r>
    </w:p>
    <w:p w14:paraId="5B6CF02B" w14:textId="77777777" w:rsidR="00381336" w:rsidRDefault="00381336">
      <w:pPr>
        <w:pStyle w:val="Standard"/>
        <w:rPr>
          <w:rFonts w:ascii="Liberation Sans" w:hAnsi="Liberation Sans" w:cs="Liberation Sans" w:hint="eastAsia"/>
        </w:rPr>
      </w:pPr>
    </w:p>
    <w:p w14:paraId="7D467CE2" w14:textId="77777777" w:rsidR="00381336" w:rsidRDefault="00A1740B">
      <w:pPr>
        <w:pStyle w:val="Standard"/>
        <w:rPr>
          <w:rFonts w:ascii="Liberation Sans" w:hAnsi="Liberation Sans" w:cs="Liberation Sans" w:hint="eastAsia"/>
          <w:i/>
        </w:rPr>
      </w:pPr>
      <w:r>
        <w:rPr>
          <w:rFonts w:ascii="Liberation Sans" w:hAnsi="Liberation Sans" w:cs="Liberation Sans"/>
          <w:i/>
        </w:rPr>
        <w:t>Defend all answers based on specific references to the code. You are also encouraged to add statement-counting code to given methods to collect data to test and defend your answers.</w:t>
      </w:r>
    </w:p>
    <w:p w14:paraId="1431DAB9" w14:textId="77777777" w:rsidR="00381336" w:rsidRDefault="00A1740B">
      <w:pPr>
        <w:pStyle w:val="Heading1"/>
        <w:rPr>
          <w:rFonts w:hint="eastAsia"/>
        </w:rPr>
      </w:pPr>
      <w:r>
        <w:t xml:space="preserve">Algorithm: </w:t>
      </w:r>
      <w:proofErr w:type="spellStart"/>
      <w:r>
        <w:t>doSomething</w:t>
      </w:r>
      <w:proofErr w:type="spellEnd"/>
      <w:r>
        <w:t>()</w:t>
      </w:r>
    </w:p>
    <w:p w14:paraId="57A09EFB" w14:textId="77777777" w:rsidR="00381336" w:rsidRDefault="00A1740B">
      <w:pPr>
        <w:pStyle w:val="Heading"/>
        <w:rPr>
          <w:rFonts w:hint="eastAsia"/>
        </w:rPr>
      </w:pPr>
      <w:r>
        <w:t xml:space="preserve">Minimum Statements. How many statements would be executed in a call to </w:t>
      </w:r>
      <w:proofErr w:type="spellStart"/>
      <w:r>
        <w:t>doSomething</w:t>
      </w:r>
      <w:proofErr w:type="spellEnd"/>
      <w:r>
        <w:t>() when the array size is zero (n == 0) or one (n == 1)?</w:t>
      </w:r>
    </w:p>
    <w:p w14:paraId="47FFF0BB" w14:textId="77777777" w:rsidR="00381336" w:rsidRDefault="00A1740B">
      <w:pPr>
        <w:pStyle w:val="Textbody"/>
      </w:pPr>
      <w:r>
        <w:t xml:space="preserve">If the array size was 0, the for loop would initialize int </w:t>
      </w:r>
      <w:proofErr w:type="spellStart"/>
      <w:r>
        <w:t>i</w:t>
      </w:r>
      <w:proofErr w:type="spellEnd"/>
      <w:r>
        <w:t xml:space="preserve"> and check if it is less than th</w:t>
      </w:r>
      <w:r>
        <w:t>e array length, which would be false and that would be the end of the method. So, no matter what, at least 2 statements get executed.</w:t>
      </w:r>
    </w:p>
    <w:p w14:paraId="40C2FED7" w14:textId="77777777" w:rsidR="00381336" w:rsidRDefault="00A1740B">
      <w:pPr>
        <w:pStyle w:val="Textbody"/>
      </w:pPr>
      <w:r>
        <w:t>T(0) = 2</w:t>
      </w:r>
    </w:p>
    <w:p w14:paraId="13B74DD5" w14:textId="77777777" w:rsidR="00381336" w:rsidRDefault="00A1740B">
      <w:pPr>
        <w:pStyle w:val="Textbody"/>
      </w:pPr>
      <w:r>
        <w:t xml:space="preserve">If there is 1 element in the array, the </w:t>
      </w:r>
      <w:proofErr w:type="gramStart"/>
      <w:r>
        <w:t>for loop</w:t>
      </w:r>
      <w:proofErr w:type="gramEnd"/>
      <w:r>
        <w:t xml:space="preserve"> condition would be true one time. Two variables, left and right,</w:t>
      </w:r>
      <w:r>
        <w:t xml:space="preserve"> would be initialized and compared to see if left is less than right, which would be false. After </w:t>
      </w:r>
      <w:proofErr w:type="spellStart"/>
      <w:r>
        <w:t>than</w:t>
      </w:r>
      <w:proofErr w:type="spellEnd"/>
      <w:r>
        <w:t xml:space="preserve">, the for loop’s </w:t>
      </w:r>
      <w:proofErr w:type="spellStart"/>
      <w:r>
        <w:t>i</w:t>
      </w:r>
      <w:proofErr w:type="spellEnd"/>
      <w:r>
        <w:t xml:space="preserve"> would get incremented and the loop condition checked, again.</w:t>
      </w:r>
    </w:p>
    <w:p w14:paraId="7A31A20B" w14:textId="77777777" w:rsidR="00381336" w:rsidRDefault="00A1740B">
      <w:pPr>
        <w:pStyle w:val="Textbody"/>
      </w:pPr>
      <w:r>
        <w:t>T(1) = 2 + 5 = 7</w:t>
      </w:r>
    </w:p>
    <w:p w14:paraId="5D226CA4" w14:textId="77777777" w:rsidR="00381336" w:rsidRDefault="00A1740B">
      <w:pPr>
        <w:pStyle w:val="Textbody"/>
      </w:pPr>
      <w:r>
        <w:t xml:space="preserve">I wrote a driver class and added some statement counting </w:t>
      </w:r>
      <w:r>
        <w:t xml:space="preserve">code to </w:t>
      </w:r>
      <w:proofErr w:type="spellStart"/>
      <w:r>
        <w:t>doSomething</w:t>
      </w:r>
      <w:proofErr w:type="spellEnd"/>
      <w:r>
        <w:t>() and got the expected number of statements with an empty array and a single-element array.</w:t>
      </w:r>
    </w:p>
    <w:p w14:paraId="0CAEB81B" w14:textId="77777777" w:rsidR="00381336" w:rsidRDefault="00A1740B">
      <w:pPr>
        <w:pStyle w:val="Heading"/>
        <w:rPr>
          <w:rFonts w:hint="eastAsia"/>
        </w:rPr>
      </w:pPr>
      <w:r>
        <w:t>Best Case Scenario. Under what conditions would the minimum number of statements be executed for an array where n is large? What is the growth f</w:t>
      </w:r>
      <w:r>
        <w:t>unction under these conditions?</w:t>
      </w:r>
    </w:p>
    <w:p w14:paraId="25D9A632" w14:textId="77777777" w:rsidR="00381336" w:rsidRDefault="00A1740B">
      <w:pPr>
        <w:pStyle w:val="Textbody"/>
      </w:pPr>
      <w:r>
        <w:t xml:space="preserve">The for loop is going to iterate once for every index in the array, although it doesn’t look like that index is ever used. </w:t>
      </w:r>
      <w:proofErr w:type="gramStart"/>
      <w:r>
        <w:t>So</w:t>
      </w:r>
      <w:proofErr w:type="gramEnd"/>
      <w:r>
        <w:t xml:space="preserve"> whatever happens in the loop is going to be multiplied by the size of the array, which is n for th</w:t>
      </w:r>
      <w:r>
        <w:t>is algorithm.</w:t>
      </w:r>
    </w:p>
    <w:p w14:paraId="29C9A375" w14:textId="77777777" w:rsidR="00381336" w:rsidRDefault="00A1740B">
      <w:pPr>
        <w:pStyle w:val="Textbody"/>
      </w:pPr>
      <w:r>
        <w:t>Variables left and right always get initialized and compared, so that’s 3 statements that always happen in the loop. The while loop condition and the left++ and right-- statements inside make it look like the loop is always walking from the e</w:t>
      </w:r>
      <w:r>
        <w:t>nds toward the middle of the array. I think that means the inner loop is going to happen n/2 times, every time through the outer loop.</w:t>
      </w:r>
    </w:p>
    <w:p w14:paraId="37908A6F" w14:textId="77777777" w:rsidR="00381336" w:rsidRDefault="00A1740B">
      <w:pPr>
        <w:pStyle w:val="Textbody"/>
      </w:pPr>
      <w:r>
        <w:t xml:space="preserve">Inside the while loop, there is a condition statement that will always get checked, left and right both get updated, and </w:t>
      </w:r>
      <w:r>
        <w:t xml:space="preserve">the while loop’s condition is going to get checked, so that’s 4 statements that happen for every while loop iteration. The part that changes is whether or not the value at array[left] and array[right] are out of order. If so, three statements get executed </w:t>
      </w:r>
      <w:r>
        <w:t xml:space="preserve">to swap those values. If everything in the array is already in order, those three statements would never get executed, so that seems like the </w:t>
      </w:r>
      <w:proofErr w:type="gramStart"/>
      <w:r>
        <w:t>best case</w:t>
      </w:r>
      <w:proofErr w:type="gramEnd"/>
      <w:r>
        <w:t xml:space="preserve"> scenario for this algorithm: everything is already in order.</w:t>
      </w:r>
    </w:p>
    <w:p w14:paraId="3F1B9060" w14:textId="77777777" w:rsidR="00381336" w:rsidRDefault="00A1740B">
      <w:pPr>
        <w:pStyle w:val="Textbody"/>
      </w:pPr>
      <w:r>
        <w:t>Even so:</w:t>
      </w:r>
    </w:p>
    <w:p w14:paraId="1F7E9ABA" w14:textId="77777777" w:rsidR="00381336" w:rsidRDefault="00A1740B">
      <w:pPr>
        <w:pStyle w:val="Textbody"/>
      </w:pPr>
      <w:r>
        <w:t>minimum T(n) = 2 + n(5 + (n/2)4) =</w:t>
      </w:r>
      <w:r>
        <w:t xml:space="preserve"> 2n^2 + 5n + 2</w:t>
      </w:r>
    </w:p>
    <w:p w14:paraId="5702A1F8" w14:textId="77777777" w:rsidR="00381336" w:rsidRDefault="00A1740B">
      <w:pPr>
        <w:pStyle w:val="Textbody"/>
      </w:pPr>
      <w:r>
        <w:lastRenderedPageBreak/>
        <w:t>I tried this with my test class and it seems to be accurate.</w:t>
      </w:r>
    </w:p>
    <w:p w14:paraId="1B0C7D1D" w14:textId="77777777" w:rsidR="00381336" w:rsidRDefault="00A1740B">
      <w:pPr>
        <w:pStyle w:val="Heading"/>
        <w:rPr>
          <w:rFonts w:hint="eastAsia"/>
        </w:rPr>
      </w:pPr>
      <w:r>
        <w:t>Worst Case Scenario. Under what conditions would the maximum number of statements be executed for an array where n is large? What is the growth function under these conditions?</w:t>
      </w:r>
    </w:p>
    <w:p w14:paraId="49288917" w14:textId="77777777" w:rsidR="00381336" w:rsidRDefault="00A1740B">
      <w:pPr>
        <w:pStyle w:val="Textbody"/>
      </w:pPr>
      <w:r>
        <w:t xml:space="preserve">If the </w:t>
      </w:r>
      <w:proofErr w:type="gramStart"/>
      <w:r>
        <w:t>best case</w:t>
      </w:r>
      <w:proofErr w:type="gramEnd"/>
      <w:r>
        <w:t xml:space="preserve"> scenario was everything already being in order so (array[left] &gt; array[right]) is always false, the worst case is going to make it always true. If the array is in reverse order, I expect that would be the case.</w:t>
      </w:r>
    </w:p>
    <w:p w14:paraId="3320231A" w14:textId="77777777" w:rsidR="00381336" w:rsidRDefault="00A1740B">
      <w:pPr>
        <w:pStyle w:val="Textbody"/>
      </w:pPr>
      <w:r>
        <w:t>maximum T(n) = 2 + n(5 + (n/</w:t>
      </w:r>
      <w:r>
        <w:t>2)*(4+3)) = (7/2)n^2 + 5n + 2</w:t>
      </w:r>
    </w:p>
    <w:p w14:paraId="72EF7DED" w14:textId="77777777" w:rsidR="00381336" w:rsidRDefault="00A1740B">
      <w:pPr>
        <w:pStyle w:val="Textbody"/>
      </w:pPr>
      <w:r>
        <w:t xml:space="preserve">Wow. I tried this with my test class and didn’t get these results at all. The actual numbers were much lower than I predicted. In fact, they weren’t much worse than the </w:t>
      </w:r>
      <w:proofErr w:type="gramStart"/>
      <w:r>
        <w:t>best case</w:t>
      </w:r>
      <w:proofErr w:type="gramEnd"/>
      <w:r>
        <w:t xml:space="preserve"> numbers. It looks like the if (array[left] &gt; ar</w:t>
      </w:r>
      <w:r>
        <w:t xml:space="preserve">ray[right]) condition for each right and left index can only ever be true once. </w:t>
      </w:r>
      <w:proofErr w:type="gramStart"/>
      <w:r>
        <w:t>So</w:t>
      </w:r>
      <w:proofErr w:type="gramEnd"/>
      <w:r>
        <w:t xml:space="preserve"> the first time through the for loop, the condition is true n/2 times, but then every subsequent time through the for loop is totally wasted effort! Nothing every </w:t>
      </w:r>
      <w:proofErr w:type="gramStart"/>
      <w:r>
        <w:t>changes</w:t>
      </w:r>
      <w:proofErr w:type="gramEnd"/>
      <w:r>
        <w:t xml:space="preserve"> aft</w:t>
      </w:r>
      <w:r>
        <w:t>er the first time!</w:t>
      </w:r>
    </w:p>
    <w:p w14:paraId="68BED2FF" w14:textId="77777777" w:rsidR="00381336" w:rsidRDefault="00A1740B">
      <w:pPr>
        <w:pStyle w:val="Textbody"/>
      </w:pPr>
      <w:r>
        <w:t>So, reverse order is still the worst case, but the growth function should really be:</w:t>
      </w:r>
    </w:p>
    <w:p w14:paraId="7BB18209" w14:textId="77777777" w:rsidR="00381336" w:rsidRDefault="00A1740B">
      <w:pPr>
        <w:pStyle w:val="Textbody"/>
      </w:pPr>
      <w:r>
        <w:t xml:space="preserve">maximum T(n) = 2 + n(5 + (n/2)4) + </w:t>
      </w:r>
      <w:r>
        <w:rPr>
          <w:b/>
          <w:bCs/>
        </w:rPr>
        <w:t>(n/2)3</w:t>
      </w:r>
      <w:r>
        <w:t xml:space="preserve"> = 2n^2 + (13/2)n + 2</w:t>
      </w:r>
    </w:p>
    <w:p w14:paraId="63D687B5" w14:textId="77777777" w:rsidR="00381336" w:rsidRDefault="00A1740B">
      <w:pPr>
        <w:pStyle w:val="Textbody"/>
      </w:pPr>
      <w:r>
        <w:t>This function matches much better with my test results.</w:t>
      </w:r>
    </w:p>
    <w:p w14:paraId="38210F15" w14:textId="77777777" w:rsidR="00381336" w:rsidRDefault="00A1740B">
      <w:pPr>
        <w:pStyle w:val="Heading"/>
        <w:rPr>
          <w:rFonts w:hint="eastAsia"/>
        </w:rPr>
      </w:pPr>
      <w:r>
        <w:t>Expected Average Case Scenario. A</w:t>
      </w:r>
      <w:r>
        <w:t xml:space="preserve">ssuming a random array of unique elements, what is the expected average number of statements (the expected growth function) for a call to </w:t>
      </w:r>
      <w:proofErr w:type="spellStart"/>
      <w:r>
        <w:t>doSomething</w:t>
      </w:r>
      <w:proofErr w:type="spellEnd"/>
      <w:r>
        <w:t>()?</w:t>
      </w:r>
    </w:p>
    <w:p w14:paraId="674C7AC8" w14:textId="77777777" w:rsidR="00381336" w:rsidRDefault="00A1740B">
      <w:pPr>
        <w:pStyle w:val="Textbody"/>
      </w:pPr>
      <w:r>
        <w:t xml:space="preserve">The only difference between the </w:t>
      </w:r>
      <w:proofErr w:type="gramStart"/>
      <w:r>
        <w:t>worst case</w:t>
      </w:r>
      <w:proofErr w:type="gramEnd"/>
      <w:r>
        <w:t xml:space="preserve"> scenario above is that the if condition would be true only a</w:t>
      </w:r>
      <w:r>
        <w:t>bout half the time on that first time through the outer loop.</w:t>
      </w:r>
    </w:p>
    <w:p w14:paraId="7C0F48E8" w14:textId="77777777" w:rsidR="00381336" w:rsidRDefault="00A1740B">
      <w:pPr>
        <w:pStyle w:val="Textbody"/>
      </w:pPr>
      <w:r>
        <w:t>average T(n) = 2 + n(5 + (n/2)4) + (n/2)*3/2 = 2n^2 + (23/4)n + 2</w:t>
      </w:r>
    </w:p>
    <w:p w14:paraId="716CEEF4" w14:textId="77777777" w:rsidR="00381336" w:rsidRDefault="00A1740B">
      <w:pPr>
        <w:pStyle w:val="Textbody"/>
      </w:pPr>
      <w:r>
        <w:t>Testing with random arrays doesn’t perfectly match because of randomness, but it is very close and I am confident in this analys</w:t>
      </w:r>
      <w:r>
        <w:t>is.</w:t>
      </w:r>
    </w:p>
    <w:p w14:paraId="7B17FE73" w14:textId="77777777" w:rsidR="00381336" w:rsidRDefault="00A1740B">
      <w:pPr>
        <w:pStyle w:val="Heading"/>
        <w:rPr>
          <w:rFonts w:hint="eastAsia"/>
        </w:rPr>
      </w:pPr>
      <w:r>
        <w:t xml:space="preserve">What is the runtime order (big-O) of </w:t>
      </w:r>
      <w:proofErr w:type="spellStart"/>
      <w:r>
        <w:t>doSomething</w:t>
      </w:r>
      <w:proofErr w:type="spellEnd"/>
      <w:r>
        <w:t>()?</w:t>
      </w:r>
    </w:p>
    <w:p w14:paraId="62896CB3" w14:textId="77777777" w:rsidR="00381336" w:rsidRDefault="00A1740B">
      <w:pPr>
        <w:pStyle w:val="Textbody"/>
      </w:pPr>
      <w:r>
        <w:t>The largest factor in the growth function is 2n^2. The order, then, is O(n^2).</w:t>
      </w:r>
    </w:p>
    <w:sectPr w:rsidR="00381336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73EA9C" w14:textId="77777777" w:rsidR="00A1740B" w:rsidRDefault="00A1740B">
      <w:pPr>
        <w:rPr>
          <w:rFonts w:hint="eastAsia"/>
        </w:rPr>
      </w:pPr>
      <w:r>
        <w:separator/>
      </w:r>
    </w:p>
  </w:endnote>
  <w:endnote w:type="continuationSeparator" w:id="0">
    <w:p w14:paraId="1C643D4F" w14:textId="77777777" w:rsidR="00A1740B" w:rsidRDefault="00A1740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8DEEC5" w14:textId="77777777" w:rsidR="00A1740B" w:rsidRDefault="00A1740B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71E19799" w14:textId="77777777" w:rsidR="00A1740B" w:rsidRDefault="00A1740B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381336"/>
    <w:rsid w:val="00381336"/>
    <w:rsid w:val="0057573E"/>
    <w:rsid w:val="00A1740B"/>
    <w:rsid w:val="00EF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CB087"/>
  <w15:docId w15:val="{A2250ADD-6487-461D-AAA0-66468CC0C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semiHidden/>
    <w:unhideWhenUsed/>
    <w:qFormat/>
    <w:pPr>
      <w:spacing w:before="200" w:after="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spacing w:before="14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  <w:rPr>
      <w:rFonts w:ascii="Liberation Sans" w:eastAsia="Liberation Sans" w:hAnsi="Liberation Sans" w:cs="Liberation Sans"/>
      <w:sz w:val="22"/>
    </w:r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le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uiPriority w:val="11"/>
    <w:qFormat/>
    <w:pPr>
      <w:spacing w:before="60" w:after="0"/>
      <w:jc w:val="center"/>
    </w:pPr>
    <w:rPr>
      <w:sz w:val="36"/>
      <w:szCs w:val="36"/>
    </w:rPr>
  </w:style>
  <w:style w:type="paragraph" w:customStyle="1" w:styleId="TableContents">
    <w:name w:val="Table Contents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../Analysis.odt/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Lawrence Sevigny</cp:lastModifiedBy>
  <cp:revision>3</cp:revision>
  <dcterms:created xsi:type="dcterms:W3CDTF">2019-01-21T20:16:00Z</dcterms:created>
  <dcterms:modified xsi:type="dcterms:W3CDTF">2019-01-21T20:17:00Z</dcterms:modified>
</cp:coreProperties>
</file>